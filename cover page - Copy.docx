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ED3EE">
      <w:r>
        <w:t>Greetings!</w:t>
      </w:r>
    </w:p>
    <w:p w14:paraId="624CB07B">
      <w:r>
        <w:t>My name is Aayushi Jain and I am a second year BE undergraduate in Computer Science Engineering (Artificial Intelligence and Machine Learning) at The National Institute of Engineering Mysore.</w:t>
      </w:r>
    </w:p>
    <w:p w14:paraId="5C157F08">
      <w:r>
        <w:t>During my freshman and present  year, I worked as an executive for various technical and non-technical events. Recently I participated in Smart India Hackathon 2024 where I was the team Lead and  our team secured a position among top 25 teams of the institute.</w:t>
      </w:r>
    </w:p>
    <w:p w14:paraId="2AE3469E">
      <w:r>
        <w:t>I have learned about programming languages python ,C ,C++ and java basics and solved problems on various data structures to get into the depth and gain strength in them. I have also learned about management and finance by being a part of the organizing teams for some technical and non-technical events and through a few additionally taken courses on economics and markets.</w:t>
      </w:r>
    </w:p>
    <w:p w14:paraId="4AFCAC7D">
      <w:r>
        <w:t>A career that provides learning opportunities in evolving industries can provide me with remarkably rewarding opportunities to develop and innovate, to deliver solutions that make a true difference in</w:t>
      </w:r>
    </w:p>
    <w:p w14:paraId="613F4455">
      <w:r>
        <w:t>the way business and capital move forward.</w:t>
      </w:r>
    </w:p>
    <w:p w14:paraId="57C42B8E">
      <w:r>
        <w:t xml:space="preserve">I feel that there is so much that I want and have to learn. I am eager to learn from experts in the </w:t>
      </w:r>
    </w:p>
    <w:p w14:paraId="18E00F72">
      <w:r>
        <w:t xml:space="preserve">field, so </w:t>
      </w:r>
      <w:r>
        <w:rPr>
          <w:rFonts w:hint="default"/>
          <w:lang w:val="en-US"/>
        </w:rPr>
        <w:t xml:space="preserve">this opportunity </w:t>
      </w:r>
      <w:r>
        <w:t xml:space="preserve"> can provide me with a wonderful platform to communicate and network with amazing professionals at the</w:t>
      </w:r>
      <w:r>
        <w:rPr>
          <w:rFonts w:hint="default"/>
          <w:lang w:val="en-US"/>
        </w:rPr>
        <w:t xml:space="preserve"> JP Morgan Chase </w:t>
      </w:r>
      <w:r>
        <w:t xml:space="preserve">who can guide me a lot. I am excited to take Programming, finance, communication, and marketing courses and learn everything there is to know. </w:t>
      </w:r>
    </w:p>
    <w:p w14:paraId="3D2147A1">
      <w:r>
        <w:t>I want to take advantage of every opportunity offered to take further my career and personal growth.</w:t>
      </w:r>
    </w:p>
    <w:p w14:paraId="24E8D23F">
      <w:r>
        <w:t xml:space="preserve">I </w:t>
      </w:r>
      <w:r>
        <w:rPr>
          <w:rFonts w:hint="default"/>
          <w:lang w:val="en-US"/>
        </w:rPr>
        <w:t xml:space="preserve">will try to be </w:t>
      </w:r>
      <w:r>
        <w:t xml:space="preserve"> very </w:t>
      </w:r>
      <w:r>
        <w:rPr>
          <w:rFonts w:hint="default"/>
          <w:lang w:val="en-US"/>
        </w:rPr>
        <w:t>dedicated</w:t>
      </w:r>
      <w:r>
        <w:t xml:space="preserve"> and creative, and I can’t wait to contribute my talents to the corporate</w:t>
      </w:r>
    </w:p>
    <w:p w14:paraId="3887D4BB">
      <w:r>
        <w:t xml:space="preserve">world and would be so grateful if I receive this opportunity . </w:t>
      </w:r>
    </w:p>
    <w:p w14:paraId="34893919">
      <w:r>
        <w:t>Thank you for your time and I look forward to hearing from you soon.</w:t>
      </w:r>
    </w:p>
    <w:p w14:paraId="30E44F17">
      <w:r>
        <w:t>I am interested in applying fo</w:t>
      </w:r>
      <w:r>
        <w:rPr>
          <w:rFonts w:hint="default"/>
          <w:lang w:val="en-US"/>
        </w:rPr>
        <w:t xml:space="preserve">r this internship </w:t>
      </w:r>
      <w:r>
        <w:t>as I find myself a potential fit for the role, currently I am pursuing BE from NIE Mysore (2027 passing batch) holding a</w:t>
      </w:r>
      <w:r>
        <w:rPr>
          <w:rFonts w:hint="default"/>
          <w:lang w:val="en-US"/>
        </w:rPr>
        <w:t xml:space="preserve"> current SGPA of 9.67 without any backlogs.</w:t>
      </w:r>
      <w:bookmarkStart w:id="0" w:name="_GoBack"/>
      <w:bookmarkEnd w:id="0"/>
    </w:p>
    <w:p w14:paraId="7C24CFF9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50"/>
    <w:rsid w:val="00020650"/>
    <w:rsid w:val="00415ABB"/>
    <w:rsid w:val="005635C2"/>
    <w:rsid w:val="00645252"/>
    <w:rsid w:val="006A567D"/>
    <w:rsid w:val="006D3D74"/>
    <w:rsid w:val="0083569A"/>
    <w:rsid w:val="00A9204E"/>
    <w:rsid w:val="00FD4C95"/>
    <w:rsid w:val="37963ECB"/>
    <w:rsid w:val="6E8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qFormat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qFormat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qFormat/>
    <w:uiPriority w:val="99"/>
    <w:rPr>
      <w:szCs w:val="20"/>
    </w:rPr>
  </w:style>
  <w:style w:type="paragraph" w:styleId="24">
    <w:name w:val="envelope return"/>
    <w:basedOn w:val="1"/>
    <w:semiHidden/>
    <w:unhideWhenUsed/>
    <w:qFormat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semiHidden/>
    <w:unhideWhenUsed/>
    <w:uiPriority w:val="99"/>
  </w:style>
  <w:style w:type="paragraph" w:styleId="27">
    <w:name w:val="footnote text"/>
    <w:basedOn w:val="1"/>
    <w:link w:val="67"/>
    <w:semiHidden/>
    <w:unhideWhenUsed/>
    <w:qFormat/>
    <w:uiPriority w:val="99"/>
    <w:rPr>
      <w:szCs w:val="20"/>
    </w:rPr>
  </w:style>
  <w:style w:type="paragraph" w:styleId="28">
    <w:name w:val="header"/>
    <w:basedOn w:val="1"/>
    <w:link w:val="72"/>
    <w:semiHidden/>
    <w:unhideWhenUsed/>
    <w:qFormat/>
    <w:uiPriority w:val="99"/>
  </w:style>
  <w:style w:type="character" w:styleId="29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qFormat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qFormat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35">
    <w:name w:val="Plain Text"/>
    <w:basedOn w:val="1"/>
    <w:link w:val="70"/>
    <w:semiHidden/>
    <w:unhideWhenUsed/>
    <w:qFormat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autoRedefine/>
    <w:semiHidden/>
    <w:unhideWhenUsed/>
    <w:qFormat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qFormat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semiHidden/>
    <w:uiPriority w:val="99"/>
  </w:style>
  <w:style w:type="character" w:customStyle="1" w:styleId="73">
    <w:name w:val="Footer Char"/>
    <w:basedOn w:val="11"/>
    <w:link w:val="2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C01C3C56-10DB-49F7-B061-44D8728D07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Pages>1</Pages>
  <Words>324</Words>
  <Characters>1848</Characters>
  <Lines>15</Lines>
  <Paragraphs>4</Paragraphs>
  <TotalTime>42</TotalTime>
  <ScaleCrop>false</ScaleCrop>
  <LinksUpToDate>false</LinksUpToDate>
  <CharactersWithSpaces>2168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2024-11-18T16:57:00Z</dcterms:created>
  <dc:creator>LENOVO</dc:creator>
  <cp:lastModifiedBy>Aayushi Jain</cp:lastModifiedBy>
  <dcterms:modified xsi:type="dcterms:W3CDTF">2025-03-09T17:09:58Z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1033-12.2.0.20326</vt:lpwstr>
  </property>
  <property fmtid="{D5CDD505-2E9C-101B-9397-08002B2CF9AE}" pid="9" name="ICV">
    <vt:lpwstr>81B6A779E4324684A3EE13401D5DDDDF_13</vt:lpwstr>
  </property>
</Properties>
</file>